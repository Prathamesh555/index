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B730D7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9B5B545" w14:textId="77777777" w:rsidR="001B2ABD" w:rsidRDefault="00D1251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00C573" wp14:editId="1EA39DB4">
                  <wp:extent cx="2139950" cy="2150745"/>
                  <wp:effectExtent l="0" t="0" r="0" b="1905"/>
                  <wp:docPr id="1" name="Picture 1" descr="A person in a blu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1170378_2064148433855052_2379576791548297216_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507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AF7F4F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7DFDA6" w14:textId="77777777" w:rsidR="001B2ABD" w:rsidRPr="00162C2A" w:rsidRDefault="00162C2A" w:rsidP="001B2ABD">
            <w:pPr>
              <w:pStyle w:val="Title"/>
              <w:rPr>
                <w:sz w:val="56"/>
                <w:szCs w:val="56"/>
              </w:rPr>
            </w:pPr>
            <w:r w:rsidRPr="00162C2A">
              <w:rPr>
                <w:sz w:val="56"/>
                <w:szCs w:val="56"/>
              </w:rPr>
              <w:t>Prathamesh chinchwade</w:t>
            </w:r>
          </w:p>
          <w:p w14:paraId="2D78B98C" w14:textId="77777777" w:rsidR="001B2ABD" w:rsidRDefault="001B2ABD" w:rsidP="001B2ABD">
            <w:pPr>
              <w:pStyle w:val="Subtitle"/>
            </w:pPr>
          </w:p>
        </w:tc>
      </w:tr>
      <w:tr w:rsidR="001B2ABD" w14:paraId="52FC261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D5B76F90B4F4BFEBCC9EE632D453253"/>
              </w:placeholder>
              <w:temporary/>
              <w:showingPlcHdr/>
              <w15:appearance w15:val="hidden"/>
            </w:sdtPr>
            <w:sdtEndPr/>
            <w:sdtContent>
              <w:p w14:paraId="57D7A33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69DFFF4" w14:textId="6F838046" w:rsidR="00036450" w:rsidRDefault="00162C2A" w:rsidP="00162C2A"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A passionate student interested in data analysis having a good experience with MS-Excel and other data analytics and languages like Python and R. Looking to use and develop my skills in the field of data science. Seeking to work with </w:t>
            </w:r>
            <w:r w:rsidR="00F83D48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Teach for India</w:t>
            </w: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using some previous experience from </w:t>
            </w:r>
            <w:proofErr w:type="spellStart"/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Internshala</w:t>
            </w:r>
            <w:proofErr w:type="spellEnd"/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Student Partner Program and the courses done from various renowned institutes</w:t>
            </w:r>
          </w:p>
          <w:p w14:paraId="7670EE3B" w14:textId="77777777" w:rsidR="00036450" w:rsidRDefault="00036450" w:rsidP="00036450"/>
          <w:sdt>
            <w:sdtPr>
              <w:id w:val="-1954003311"/>
              <w:placeholder>
                <w:docPart w:val="4A8E33C4671440D18F75F3ACADB72F0E"/>
              </w:placeholder>
              <w:temporary/>
              <w:showingPlcHdr/>
              <w15:appearance w15:val="hidden"/>
            </w:sdtPr>
            <w:sdtEndPr/>
            <w:sdtContent>
              <w:p w14:paraId="65704F4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6DBDD5964C34AD0B9EAA9ABC564DA3B"/>
              </w:placeholder>
              <w:temporary/>
              <w:showingPlcHdr/>
              <w15:appearance w15:val="hidden"/>
            </w:sdtPr>
            <w:sdtEndPr/>
            <w:sdtContent>
              <w:p w14:paraId="209E751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9FFD251" w14:textId="77777777" w:rsidR="004D3011" w:rsidRDefault="00162C2A" w:rsidP="004D3011">
            <w:r>
              <w:t>9834665285</w:t>
            </w:r>
          </w:p>
          <w:p w14:paraId="66346622" w14:textId="77777777" w:rsidR="004D3011" w:rsidRPr="004D3011" w:rsidRDefault="004D3011" w:rsidP="004D3011"/>
          <w:p w14:paraId="033F182C" w14:textId="77777777" w:rsidR="004D3011" w:rsidRDefault="00162C2A" w:rsidP="004D3011">
            <w:r>
              <w:t>LINKEDIN:</w:t>
            </w:r>
          </w:p>
          <w:p w14:paraId="268F0017" w14:textId="77777777" w:rsidR="004D3011" w:rsidRDefault="00162C2A" w:rsidP="004D301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https://www.linkedin.com/in/prathamesh-chinchwade-000a06148</w:t>
            </w:r>
          </w:p>
          <w:p w14:paraId="57033D5C" w14:textId="77777777" w:rsidR="004D3011" w:rsidRDefault="004D3011" w:rsidP="004D3011"/>
          <w:p w14:paraId="3255DC72" w14:textId="77777777" w:rsidR="004D3011" w:rsidRDefault="004D3011" w:rsidP="004D3011"/>
          <w:p w14:paraId="22F6DC14" w14:textId="77777777" w:rsidR="004D3011" w:rsidRDefault="00162C2A" w:rsidP="004D3011">
            <w:r>
              <w:t>EMAIL:</w:t>
            </w:r>
          </w:p>
          <w:p w14:paraId="7365BCDC" w14:textId="77777777" w:rsidR="00162C2A" w:rsidRDefault="00761119" w:rsidP="004D3011">
            <w:hyperlink r:id="rId10" w:history="1">
              <w:r w:rsidR="00D1251A" w:rsidRPr="00CE3A77">
                <w:rPr>
                  <w:rStyle w:val="Hyperlink"/>
                </w:rPr>
                <w:t>prathamesh5.pc@gmail.com</w:t>
              </w:r>
            </w:hyperlink>
          </w:p>
          <w:p w14:paraId="210B3CB5" w14:textId="77777777" w:rsidR="00D1251A" w:rsidRDefault="00D1251A" w:rsidP="004D3011"/>
          <w:p w14:paraId="4724BE1A" w14:textId="77777777" w:rsidR="00D1251A" w:rsidRDefault="00D1251A" w:rsidP="004D3011">
            <w:r>
              <w:t>Address:</w:t>
            </w:r>
          </w:p>
          <w:p w14:paraId="679DB6D2" w14:textId="77777777" w:rsidR="00D1251A" w:rsidRDefault="00D1251A" w:rsidP="004D3011">
            <w:pPr>
              <w:rPr>
                <w:rFonts w:ascii="Arimo" w:hAnsi="Arimo" w:hint="eastAsia"/>
                <w:color w:val="343434"/>
                <w:sz w:val="23"/>
                <w:szCs w:val="23"/>
                <w:shd w:val="clear" w:color="auto" w:fill="F4F4F4"/>
              </w:rPr>
            </w:pPr>
            <w:proofErr w:type="gramStart"/>
            <w:r>
              <w:rPr>
                <w:rFonts w:ascii="Arimo" w:hAnsi="Arimo"/>
                <w:color w:val="343434"/>
                <w:sz w:val="23"/>
                <w:szCs w:val="23"/>
                <w:shd w:val="clear" w:color="auto" w:fill="F4F4F4"/>
              </w:rPr>
              <w:t>1,Bhawani</w:t>
            </w:r>
            <w:proofErr w:type="gramEnd"/>
            <w:r>
              <w:rPr>
                <w:rFonts w:ascii="Arimo" w:hAnsi="Arimo"/>
                <w:color w:val="343434"/>
                <w:sz w:val="23"/>
                <w:szCs w:val="23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Arimo" w:hAnsi="Arimo"/>
                <w:color w:val="343434"/>
                <w:sz w:val="23"/>
                <w:szCs w:val="23"/>
                <w:shd w:val="clear" w:color="auto" w:fill="F4F4F4"/>
              </w:rPr>
              <w:t>Peth,Daware</w:t>
            </w:r>
            <w:proofErr w:type="spellEnd"/>
            <w:r>
              <w:rPr>
                <w:rFonts w:ascii="Arimo" w:hAnsi="Arimo"/>
                <w:color w:val="343434"/>
                <w:sz w:val="23"/>
                <w:szCs w:val="23"/>
                <w:shd w:val="clear" w:color="auto" w:fill="F4F4F4"/>
              </w:rPr>
              <w:t xml:space="preserve"> Chowk,Pune-411002</w:t>
            </w:r>
          </w:p>
          <w:p w14:paraId="287B8C27" w14:textId="77777777" w:rsidR="00D1251A" w:rsidRPr="004D3011" w:rsidRDefault="00D1251A" w:rsidP="004D3011"/>
        </w:tc>
        <w:tc>
          <w:tcPr>
            <w:tcW w:w="720" w:type="dxa"/>
          </w:tcPr>
          <w:p w14:paraId="26BC834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3547ED58C994E4A9E311772B6998236"/>
              </w:placeholder>
              <w:temporary/>
              <w:showingPlcHdr/>
              <w15:appearance w15:val="hidden"/>
            </w:sdtPr>
            <w:sdtEndPr/>
            <w:sdtContent>
              <w:p w14:paraId="2905A6E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E06014" w14:textId="77777777" w:rsidR="00162C2A" w:rsidRDefault="00162C2A" w:rsidP="00036450">
            <w:r>
              <w:t>12</w:t>
            </w:r>
            <w:r w:rsidRPr="00162C2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32D2C4A5" w14:textId="77777777" w:rsidR="00036450" w:rsidRDefault="00162C2A" w:rsidP="00036450">
            <w:r>
              <w:t>Bishop’s School,</w:t>
            </w:r>
            <w:r w:rsidR="00D1251A">
              <w:t xml:space="preserve"> </w:t>
            </w:r>
            <w:r>
              <w:t>Pune</w:t>
            </w:r>
          </w:p>
          <w:p w14:paraId="5ACEBE90" w14:textId="77777777" w:rsidR="00162C2A" w:rsidRDefault="00162C2A" w:rsidP="00036450">
            <w:r>
              <w:t>Board-ICSE</w:t>
            </w:r>
          </w:p>
          <w:p w14:paraId="4871853C" w14:textId="77777777" w:rsidR="00162C2A" w:rsidRDefault="00162C2A" w:rsidP="00036450">
            <w:r>
              <w:t>Percenatge-85%</w:t>
            </w:r>
          </w:p>
          <w:p w14:paraId="4611305A" w14:textId="77777777" w:rsidR="00036450" w:rsidRDefault="00036450" w:rsidP="00B359E4">
            <w:pPr>
              <w:pStyle w:val="Heading4"/>
            </w:pPr>
          </w:p>
          <w:p w14:paraId="1C78D992" w14:textId="77777777" w:rsidR="00162C2A" w:rsidRDefault="00162C2A" w:rsidP="00162C2A">
            <w:r>
              <w:t>Graduation</w:t>
            </w:r>
          </w:p>
          <w:p w14:paraId="633F6697" w14:textId="77777777" w:rsidR="00036450" w:rsidRDefault="00162C2A" w:rsidP="00162C2A">
            <w:proofErr w:type="spellStart"/>
            <w:r>
              <w:t>Btech</w:t>
            </w:r>
            <w:proofErr w:type="spellEnd"/>
            <w:r>
              <w:t>.</w:t>
            </w:r>
            <w:r w:rsidR="00D1251A">
              <w:t xml:space="preserve"> </w:t>
            </w:r>
            <w:r>
              <w:t>Computer Science and Engineering with spec. in Data Analysis</w:t>
            </w:r>
          </w:p>
          <w:p w14:paraId="1446B7C8" w14:textId="7DCEDE78" w:rsidR="00162C2A" w:rsidRPr="00B359E4" w:rsidRDefault="00162C2A" w:rsidP="00162C2A">
            <w:r>
              <w:t>Vellore Institute of Technology,</w:t>
            </w:r>
            <w:r w:rsidR="00D1251A">
              <w:t xml:space="preserve"> </w:t>
            </w:r>
            <w:r>
              <w:t>AP</w:t>
            </w:r>
            <w:bookmarkStart w:id="0" w:name="_GoBack"/>
            <w:bookmarkEnd w:id="0"/>
          </w:p>
          <w:p w14:paraId="78053344" w14:textId="77777777" w:rsidR="00036450" w:rsidRDefault="00D1251A" w:rsidP="00036450">
            <w:r>
              <w:t>GPA-8.05</w:t>
            </w:r>
          </w:p>
          <w:sdt>
            <w:sdtPr>
              <w:id w:val="1001553383"/>
              <w:placeholder>
                <w:docPart w:val="7BFEA2D5FA284063A3AFCE547B541165"/>
              </w:placeholder>
              <w:temporary/>
              <w:showingPlcHdr/>
              <w15:appearance w15:val="hidden"/>
            </w:sdtPr>
            <w:sdtEndPr/>
            <w:sdtContent>
              <w:p w14:paraId="7A8CC012" w14:textId="77777777" w:rsidR="00036450" w:rsidRPr="00D1251A" w:rsidRDefault="00036450" w:rsidP="00D1251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4B162DC" w14:textId="77777777" w:rsidR="004D3011" w:rsidRDefault="00D1251A" w:rsidP="00036450">
            <w:proofErr w:type="spellStart"/>
            <w:r>
              <w:t>Internshala</w:t>
            </w:r>
            <w:proofErr w:type="spellEnd"/>
            <w:r>
              <w:t xml:space="preserve"> Student Partner</w:t>
            </w:r>
          </w:p>
          <w:p w14:paraId="242A5030" w14:textId="77777777" w:rsidR="00D1251A" w:rsidRDefault="00D1251A" w:rsidP="00036450">
            <w:proofErr w:type="spellStart"/>
            <w:r>
              <w:t>Internshala</w:t>
            </w:r>
            <w:proofErr w:type="spellEnd"/>
          </w:p>
          <w:p w14:paraId="0653191C" w14:textId="77777777" w:rsidR="00D1251A" w:rsidRDefault="00D1251A" w:rsidP="00036450">
            <w:r>
              <w:t>April 2018-September 2018</w:t>
            </w:r>
          </w:p>
          <w:sdt>
            <w:sdtPr>
              <w:id w:val="1669594239"/>
              <w:placeholder>
                <w:docPart w:val="F36AA7D35D64423CB2A8D64C34362EA2"/>
              </w:placeholder>
              <w:temporary/>
              <w:showingPlcHdr/>
              <w15:appearance w15:val="hidden"/>
            </w:sdtPr>
            <w:sdtEndPr/>
            <w:sdtContent>
              <w:p w14:paraId="3CF6E83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73763CA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5E5BC77" wp14:editId="5D5DE3FE">
                  <wp:extent cx="448818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E4EBEF7" w14:textId="77777777" w:rsidR="0043117B" w:rsidRDefault="00761119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599D" w14:textId="77777777" w:rsidR="00761119" w:rsidRDefault="00761119" w:rsidP="000C45FF">
      <w:r>
        <w:separator/>
      </w:r>
    </w:p>
  </w:endnote>
  <w:endnote w:type="continuationSeparator" w:id="0">
    <w:p w14:paraId="5B2D0C75" w14:textId="77777777" w:rsidR="00761119" w:rsidRDefault="0076111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E1E79" w14:textId="77777777" w:rsidR="00761119" w:rsidRDefault="00761119" w:rsidP="000C45FF">
      <w:r>
        <w:separator/>
      </w:r>
    </w:p>
  </w:footnote>
  <w:footnote w:type="continuationSeparator" w:id="0">
    <w:p w14:paraId="315BD1FC" w14:textId="77777777" w:rsidR="00761119" w:rsidRDefault="0076111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34C8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340A82" wp14:editId="3F83F2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2A"/>
    <w:rsid w:val="00036450"/>
    <w:rsid w:val="00094499"/>
    <w:rsid w:val="000C45FF"/>
    <w:rsid w:val="000E3FD1"/>
    <w:rsid w:val="00112054"/>
    <w:rsid w:val="001525E1"/>
    <w:rsid w:val="00162C2A"/>
    <w:rsid w:val="00180329"/>
    <w:rsid w:val="0019001F"/>
    <w:rsid w:val="001A74A5"/>
    <w:rsid w:val="001B2ABD"/>
    <w:rsid w:val="001E0391"/>
    <w:rsid w:val="001E1759"/>
    <w:rsid w:val="001E1C76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1119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251A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3D4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9D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rathamesh5.pc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hames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R</c:v>
                </c:pt>
                <c:pt idx="1">
                  <c:v>Python</c:v>
                </c:pt>
                <c:pt idx="2">
                  <c:v>MS-Excel</c:v>
                </c:pt>
                <c:pt idx="3">
                  <c:v>Communication Skills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0.4</c:v>
                </c:pt>
                <c:pt idx="1">
                  <c:v>0.5</c:v>
                </c:pt>
                <c:pt idx="2">
                  <c:v>0.75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5B76F90B4F4BFEBCC9EE632D45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935A1-637F-4EC0-BD45-17BB1929EFF7}"/>
      </w:docPartPr>
      <w:docPartBody>
        <w:p w:rsidR="0052177B" w:rsidRDefault="00433399">
          <w:pPr>
            <w:pStyle w:val="ED5B76F90B4F4BFEBCC9EE632D453253"/>
          </w:pPr>
          <w:r w:rsidRPr="00D5459D">
            <w:t>Profile</w:t>
          </w:r>
        </w:p>
      </w:docPartBody>
    </w:docPart>
    <w:docPart>
      <w:docPartPr>
        <w:name w:val="4A8E33C4671440D18F75F3ACADB72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A596-73F2-4708-BE57-C34695D77F9F}"/>
      </w:docPartPr>
      <w:docPartBody>
        <w:p w:rsidR="0052177B" w:rsidRDefault="00433399">
          <w:pPr>
            <w:pStyle w:val="4A8E33C4671440D18F75F3ACADB72F0E"/>
          </w:pPr>
          <w:r w:rsidRPr="00CB0055">
            <w:t>Contact</w:t>
          </w:r>
        </w:p>
      </w:docPartBody>
    </w:docPart>
    <w:docPart>
      <w:docPartPr>
        <w:name w:val="A6DBDD5964C34AD0B9EAA9ABC564D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11830-3E90-4BF2-8F86-2FD2FE55F61C}"/>
      </w:docPartPr>
      <w:docPartBody>
        <w:p w:rsidR="0052177B" w:rsidRDefault="00433399">
          <w:pPr>
            <w:pStyle w:val="A6DBDD5964C34AD0B9EAA9ABC564DA3B"/>
          </w:pPr>
          <w:r w:rsidRPr="004D3011">
            <w:t>PHONE:</w:t>
          </w:r>
        </w:p>
      </w:docPartBody>
    </w:docPart>
    <w:docPart>
      <w:docPartPr>
        <w:name w:val="D3547ED58C994E4A9E311772B6998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1823C-4D29-4587-9B86-AEED277AFBCD}"/>
      </w:docPartPr>
      <w:docPartBody>
        <w:p w:rsidR="0052177B" w:rsidRDefault="00433399">
          <w:pPr>
            <w:pStyle w:val="D3547ED58C994E4A9E311772B6998236"/>
          </w:pPr>
          <w:r w:rsidRPr="00036450">
            <w:t>EDUCATION</w:t>
          </w:r>
        </w:p>
      </w:docPartBody>
    </w:docPart>
    <w:docPart>
      <w:docPartPr>
        <w:name w:val="7BFEA2D5FA284063A3AFCE547B54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BD1F2-A3EF-4521-9E02-377D298FAFD7}"/>
      </w:docPartPr>
      <w:docPartBody>
        <w:p w:rsidR="0052177B" w:rsidRDefault="00433399">
          <w:pPr>
            <w:pStyle w:val="7BFEA2D5FA284063A3AFCE547B541165"/>
          </w:pPr>
          <w:r w:rsidRPr="00036450">
            <w:t>WORK EXPERIENCE</w:t>
          </w:r>
        </w:p>
      </w:docPartBody>
    </w:docPart>
    <w:docPart>
      <w:docPartPr>
        <w:name w:val="F36AA7D35D64423CB2A8D64C34362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D1A64-1060-4824-B591-1E1EAF2C8E41}"/>
      </w:docPartPr>
      <w:docPartBody>
        <w:p w:rsidR="0052177B" w:rsidRDefault="00433399">
          <w:pPr>
            <w:pStyle w:val="F36AA7D35D64423CB2A8D64C34362EA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99"/>
    <w:rsid w:val="00424437"/>
    <w:rsid w:val="00433399"/>
    <w:rsid w:val="0052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0F16BB3BB460EA10EEB57997800D3">
    <w:name w:val="49A0F16BB3BB460EA10EEB57997800D3"/>
  </w:style>
  <w:style w:type="paragraph" w:customStyle="1" w:styleId="2680004C14704BB88416834AF416B583">
    <w:name w:val="2680004C14704BB88416834AF416B583"/>
  </w:style>
  <w:style w:type="paragraph" w:customStyle="1" w:styleId="ED5B76F90B4F4BFEBCC9EE632D453253">
    <w:name w:val="ED5B76F90B4F4BFEBCC9EE632D453253"/>
  </w:style>
  <w:style w:type="paragraph" w:customStyle="1" w:styleId="0F22F16A888240CCB1129CC1232216E0">
    <w:name w:val="0F22F16A888240CCB1129CC1232216E0"/>
  </w:style>
  <w:style w:type="paragraph" w:customStyle="1" w:styleId="4A8E33C4671440D18F75F3ACADB72F0E">
    <w:name w:val="4A8E33C4671440D18F75F3ACADB72F0E"/>
  </w:style>
  <w:style w:type="paragraph" w:customStyle="1" w:styleId="A6DBDD5964C34AD0B9EAA9ABC564DA3B">
    <w:name w:val="A6DBDD5964C34AD0B9EAA9ABC564DA3B"/>
  </w:style>
  <w:style w:type="paragraph" w:customStyle="1" w:styleId="B38D49E4394D4B9485387CF9A38F3684">
    <w:name w:val="B38D49E4394D4B9485387CF9A38F3684"/>
  </w:style>
  <w:style w:type="paragraph" w:customStyle="1" w:styleId="5B67A7B4A2D1419BB2D14C4E35D0EE35">
    <w:name w:val="5B67A7B4A2D1419BB2D14C4E35D0EE35"/>
  </w:style>
  <w:style w:type="paragraph" w:customStyle="1" w:styleId="1E8F0C92E87E489A917F2A5635BD17E3">
    <w:name w:val="1E8F0C92E87E489A917F2A5635BD17E3"/>
  </w:style>
  <w:style w:type="paragraph" w:customStyle="1" w:styleId="4278F8222EEB406CB7DCDF1232F03897">
    <w:name w:val="4278F8222EEB406CB7DCDF1232F0389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D0152306D54775991F66C1B4804688">
    <w:name w:val="BCD0152306D54775991F66C1B4804688"/>
  </w:style>
  <w:style w:type="paragraph" w:customStyle="1" w:styleId="9945D9A128804D2F8588F1B2D204DE63">
    <w:name w:val="9945D9A128804D2F8588F1B2D204DE63"/>
  </w:style>
  <w:style w:type="paragraph" w:customStyle="1" w:styleId="71C496272937462ABD3FDD362786290E">
    <w:name w:val="71C496272937462ABD3FDD362786290E"/>
  </w:style>
  <w:style w:type="paragraph" w:customStyle="1" w:styleId="0BFEE0B6AC594E2A931A136CD316FD9C">
    <w:name w:val="0BFEE0B6AC594E2A931A136CD316FD9C"/>
  </w:style>
  <w:style w:type="paragraph" w:customStyle="1" w:styleId="2463E8C978384B75BBAD6E26C78B76A9">
    <w:name w:val="2463E8C978384B75BBAD6E26C78B76A9"/>
  </w:style>
  <w:style w:type="paragraph" w:customStyle="1" w:styleId="2F7D04B515A3473BA943440A114D752D">
    <w:name w:val="2F7D04B515A3473BA943440A114D752D"/>
  </w:style>
  <w:style w:type="paragraph" w:customStyle="1" w:styleId="D3547ED58C994E4A9E311772B6998236">
    <w:name w:val="D3547ED58C994E4A9E311772B6998236"/>
  </w:style>
  <w:style w:type="paragraph" w:customStyle="1" w:styleId="CCC39F6B3B9A41E493221F345774AD9A">
    <w:name w:val="CCC39F6B3B9A41E493221F345774AD9A"/>
  </w:style>
  <w:style w:type="paragraph" w:customStyle="1" w:styleId="C2E0F1D5F0E04408AD76C1BDC3CF5B2D">
    <w:name w:val="C2E0F1D5F0E04408AD76C1BDC3CF5B2D"/>
  </w:style>
  <w:style w:type="paragraph" w:customStyle="1" w:styleId="40E19A8481774CEEB30354102ACD0A1B">
    <w:name w:val="40E19A8481774CEEB30354102ACD0A1B"/>
  </w:style>
  <w:style w:type="paragraph" w:customStyle="1" w:styleId="306EE41ACA734810B29FF7FDE7C74151">
    <w:name w:val="306EE41ACA734810B29FF7FDE7C74151"/>
  </w:style>
  <w:style w:type="paragraph" w:customStyle="1" w:styleId="108DB0E996014FC1A2A2123217144646">
    <w:name w:val="108DB0E996014FC1A2A2123217144646"/>
  </w:style>
  <w:style w:type="paragraph" w:customStyle="1" w:styleId="E67AA265D7804E9BB4A216A4BD5D27E7">
    <w:name w:val="E67AA265D7804E9BB4A216A4BD5D27E7"/>
  </w:style>
  <w:style w:type="paragraph" w:customStyle="1" w:styleId="496917F8EC3F4B029124CBF66F196131">
    <w:name w:val="496917F8EC3F4B029124CBF66F196131"/>
  </w:style>
  <w:style w:type="paragraph" w:customStyle="1" w:styleId="7BFEA2D5FA284063A3AFCE547B541165">
    <w:name w:val="7BFEA2D5FA284063A3AFCE547B541165"/>
  </w:style>
  <w:style w:type="paragraph" w:customStyle="1" w:styleId="9AE0BCCB348C492CB5D89AA49EF07BE8">
    <w:name w:val="9AE0BCCB348C492CB5D89AA49EF07BE8"/>
  </w:style>
  <w:style w:type="paragraph" w:customStyle="1" w:styleId="A2BED9D59F8F403C956D1A8029B38B4B">
    <w:name w:val="A2BED9D59F8F403C956D1A8029B38B4B"/>
  </w:style>
  <w:style w:type="paragraph" w:customStyle="1" w:styleId="FF3FDC416F7945B5A0656D6FA7D65FB5">
    <w:name w:val="FF3FDC416F7945B5A0656D6FA7D65FB5"/>
  </w:style>
  <w:style w:type="paragraph" w:customStyle="1" w:styleId="D754EA4AFCC64039A0F3562A6D710D57">
    <w:name w:val="D754EA4AFCC64039A0F3562A6D710D57"/>
  </w:style>
  <w:style w:type="paragraph" w:customStyle="1" w:styleId="DC8C9CBD29A848CAB79F309B5BC8B651">
    <w:name w:val="DC8C9CBD29A848CAB79F309B5BC8B651"/>
  </w:style>
  <w:style w:type="paragraph" w:customStyle="1" w:styleId="02E2CD9E82A14A2EADB5C57F13CD303B">
    <w:name w:val="02E2CD9E82A14A2EADB5C57F13CD303B"/>
  </w:style>
  <w:style w:type="paragraph" w:customStyle="1" w:styleId="6CA8346019D64BF78076DD011E4019E8">
    <w:name w:val="6CA8346019D64BF78076DD011E4019E8"/>
  </w:style>
  <w:style w:type="paragraph" w:customStyle="1" w:styleId="48755E6D4FF84854BF0539E01D56F14C">
    <w:name w:val="48755E6D4FF84854BF0539E01D56F14C"/>
  </w:style>
  <w:style w:type="paragraph" w:customStyle="1" w:styleId="CEADF40F70BD4B01BC3C509A7D1115FD">
    <w:name w:val="CEADF40F70BD4B01BC3C509A7D1115FD"/>
  </w:style>
  <w:style w:type="paragraph" w:customStyle="1" w:styleId="FD06ABD6A9824CE4ADA5A874D1783BF1">
    <w:name w:val="FD06ABD6A9824CE4ADA5A874D1783BF1"/>
  </w:style>
  <w:style w:type="paragraph" w:customStyle="1" w:styleId="ECC03906142149558AC155C4F8B6C3D4">
    <w:name w:val="ECC03906142149558AC155C4F8B6C3D4"/>
  </w:style>
  <w:style w:type="paragraph" w:customStyle="1" w:styleId="08F0CB5A20B54EE48B4551941DCD1376">
    <w:name w:val="08F0CB5A20B54EE48B4551941DCD1376"/>
  </w:style>
  <w:style w:type="paragraph" w:customStyle="1" w:styleId="4B1ACB3AA9DB4BE3B376F9B4F6B0F19D">
    <w:name w:val="4B1ACB3AA9DB4BE3B376F9B4F6B0F19D"/>
  </w:style>
  <w:style w:type="paragraph" w:customStyle="1" w:styleId="DFB30235DD4C4891958BE5E81C8C38A2">
    <w:name w:val="DFB30235DD4C4891958BE5E81C8C38A2"/>
  </w:style>
  <w:style w:type="paragraph" w:customStyle="1" w:styleId="27FE3B8FB0C74E5C964449EA575EABA2">
    <w:name w:val="27FE3B8FB0C74E5C964449EA575EABA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36AA7D35D64423CB2A8D64C34362EA2">
    <w:name w:val="F36AA7D35D64423CB2A8D64C34362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2019-03-03T10:24:00Z</dcterms:created>
  <dcterms:modified xsi:type="dcterms:W3CDTF">2019-03-14T10:07:00Z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